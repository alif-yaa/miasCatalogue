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202"/>
      </w:tblGrid>
      <w:tr w:rsidR="00FA3743" w:rsidRPr="00FA3743" w14:paraId="6E77C2C5" w14:textId="77777777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4B6A" w14:textId="6A13208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General Changes 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EF488" w14:textId="22DE0EAF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Later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tag all places and people</w:t>
            </w:r>
          </w:p>
        </w:tc>
      </w:tr>
      <w:tr w:rsidR="00FA3743" w:rsidRPr="00FA3743" w14:paraId="5B7684F1" w14:textId="37CE1A5A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22A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Library</w:t>
            </w:r>
          </w:p>
          <w:p w14:paraId="51EF37E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613FC36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JC: gave new IDs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JEC: “Library Collection”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SH: some MS can be in two lib collections. What do we do?</w:t>
            </w:r>
          </w:p>
          <w:p w14:paraId="6638FCC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JEC: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have been physically moved? Case of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Köprülü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…</w:t>
            </w:r>
          </w:p>
          <w:p w14:paraId="3345F90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SH: can’t consult physical books in certain libraries anymore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JEC: scholar wants to know where they would consult?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you can have a note</w:t>
            </w:r>
          </w:p>
          <w:p w14:paraId="1E6FEEE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72D71A1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SH: we don’t know where they are now.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AP: Make a record of any issues.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SH: Code of Turkish authorities for each library.</w:t>
            </w:r>
          </w:p>
          <w:p w14:paraId="356D198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357973C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JC: which system are we using for manuscript references? Should use MS number. </w:t>
            </w:r>
          </w:p>
          <w:p w14:paraId="0F5AD54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2AB4218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Alternative references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CAC7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360BCE97" w14:textId="3CD13D90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6F00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Physical Library   </w:t>
            </w:r>
          </w:p>
          <w:p w14:paraId="0CC364F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3F05D79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JEC: “Library”</w:t>
            </w:r>
          </w:p>
          <w:p w14:paraId="5E2D612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DF3E03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City etc. </w:t>
            </w:r>
          </w:p>
          <w:p w14:paraId="5FED84C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38E29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848FB88" w14:textId="4EE1945C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39D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City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   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Integrated into library table</w:t>
            </w:r>
          </w:p>
          <w:p w14:paraId="1014D5C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A5A2A0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Library Code  </w:t>
            </w:r>
          </w:p>
          <w:p w14:paraId="400C311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2EC4A05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Belongs in collection table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5629E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1433DC9" w14:textId="4CA50F08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71E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Inspect. Date </w:t>
            </w:r>
          </w:p>
          <w:p w14:paraId="4DABF75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Inspected [Y/N]</w:t>
            </w:r>
          </w:p>
          <w:p w14:paraId="593DAC2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Inspected by</w:t>
            </w:r>
          </w:p>
          <w:p w14:paraId="2E037B8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6A634C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Private, but keep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E7241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05F3BBB" w14:textId="3DB22B56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6282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568A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683E15ED" w14:textId="56FD4D9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4D6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5D82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81CD1D2" w14:textId="6591D1D0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224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B189E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0FF9401" w14:textId="5E5C2922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23B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Type of record</w:t>
            </w:r>
          </w:p>
          <w:p w14:paraId="1E2895F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60F16C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c/p - cover page</w:t>
            </w:r>
          </w:p>
          <w:p w14:paraId="5BEA950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fihrist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/cover</w:t>
            </w:r>
          </w:p>
          <w:p w14:paraId="51643696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Work</w:t>
            </w:r>
          </w:p>
          <w:p w14:paraId="0C8EFAC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work</w:t>
            </w:r>
          </w:p>
          <w:p w14:paraId="643849E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Whole </w:t>
            </w:r>
            <w:proofErr w:type="gram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work book</w:t>
            </w:r>
            <w:proofErr w:type="gram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redundant.</w:t>
            </w:r>
          </w:p>
          <w:p w14:paraId="5E795041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6F08C62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 the term fragment?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AP: frontmatter, works, extracts/fragments</w:t>
            </w:r>
          </w:p>
          <w:p w14:paraId="3EA769C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3792422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JC: Parents without children (collection without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). Get rid of the children and populate later.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2DEFD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182FCEF1" w14:textId="53513706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9DB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Copy made [Y/N/YP/YM]   </w:t>
            </w:r>
          </w:p>
          <w:p w14:paraId="3BF7530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A396D5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JC: link to files</w:t>
            </w:r>
          </w:p>
          <w:p w14:paraId="2825749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JEC: Not updated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JC/JEC: replace with </w:t>
            </w:r>
            <w:proofErr w:type="gram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surrogates</w:t>
            </w:r>
            <w:proofErr w:type="gram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table</w:t>
            </w:r>
          </w:p>
          <w:p w14:paraId="3FF746C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JC: New table with files: 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Files/Digital Surrogates</w:t>
            </w:r>
          </w:p>
          <w:p w14:paraId="0C62624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SH: automated. Type of file: JPEG, PDF</w:t>
            </w:r>
          </w:p>
          <w:p w14:paraId="3560596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JC: What can we supply to academics? Needs to be legal. Marker about whether we can send out or not; purchased or not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purchased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multiple entries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JC: “private”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JEC: libraries may be more concerned with sharing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; private = not in a library (i.e. in a 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private library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/collection)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JEC: disclaimer: do not produce a facsimile edition …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AP: make digital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accessible via link to the database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equally important project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MN: incipit and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excipit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images on archive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JC: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viewer; API; IIIF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JEC: Focus on particular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new image set within digital surrogates, e.g. colophon</w:t>
            </w:r>
          </w:p>
          <w:p w14:paraId="4C521BE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MN: dimensions and number of lines </w:t>
            </w:r>
          </w:p>
          <w:p w14:paraId="05047CAE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8B3F9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397C3A87" w14:textId="61DD4CA5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C21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Amount    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2331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FBCEFCD" w14:textId="77FE57A2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2EF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Pages Copied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EC1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54CC8B6" w14:textId="67924A6E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9AA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Ms Title</w:t>
            </w:r>
          </w:p>
          <w:p w14:paraId="126223B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A018AB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SH: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titleless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  <w:p w14:paraId="0833306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JEC: put in square brackets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based on classified title</w:t>
            </w:r>
          </w:p>
          <w:p w14:paraId="2ED583F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SH: sometimes a later copyist has given it a name? And sometimes we don’t know the original title.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AP: could include in bibliographical comments</w:t>
            </w:r>
          </w:p>
          <w:p w14:paraId="50336CD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FE29DF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SH: square brackets used in various ways: sometimes for interpolation.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ones without square brackets, but do need it</w:t>
            </w:r>
          </w:p>
          <w:p w14:paraId="13D1DE6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E4596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2AB2192" w14:textId="5A006D5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E50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Written by IA [Y/N]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A = attributed to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FD1DC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1FF3841A" w14:textId="25D2DFA8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CAB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SQ [Y/N]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F7BD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3AA11AC" w14:textId="5C5EE0FB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9BD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Other [Y/N]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9D66C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FB9B490" w14:textId="2BD3D3E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BE6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Author Keyword  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47F7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DF79DBE" w14:textId="284A9D1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B9D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Author ref; [many]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SQ works table easily integrated with overall works table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89A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5898796C" w14:textId="3EA2564F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B53E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RG [many]</w:t>
            </w:r>
          </w:p>
          <w:p w14:paraId="437F4CA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5ACFDF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JEC: .911 are the commentaries, as OY lists commentaries under the RG number. Clumsy - too many commentaries. Commentaries should be separate works. .1 = OY’s equivalent of </w:t>
            </w:r>
            <w:r w:rsidRPr="00FA37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</w:t>
            </w:r>
            <w:r w:rsidRPr="00FA374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Sometimes they are referenced to multiple RG numbers.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do it once: alternatives given in Works table. Avoid repetition.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AP: Should RG number just stick to what OY wrote? And provide an alternative MIAS numbering…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JC: few RG numbers that were created for works he did not know about. Can deduce this.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JC: OY tried to put commentaries in chronological </w:t>
            </w:r>
            <w:proofErr w:type="gram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order..</w:t>
            </w:r>
            <w:proofErr w:type="gram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5E69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26FDBD7" w14:textId="4CFC438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0C0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Attributed in text   </w:t>
            </w:r>
          </w:p>
          <w:p w14:paraId="2E14988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Second ref:  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</w:t>
            </w:r>
          </w:p>
          <w:p w14:paraId="672C007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E1A4FB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JC: deal with using people-roles-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connection table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JC: things that were put in for searching that we don’t need any more.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6E0D2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2D3E4D6" w14:textId="76DB7ECD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BD31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63F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CD75363" w14:textId="540B6EC1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85A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no.     </w:t>
            </w:r>
          </w:p>
          <w:p w14:paraId="605A8CC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SH: page/folio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4C33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44A568C" w14:textId="2CE224C5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AD1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end  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962D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2854C56" w14:textId="4F41EB0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E58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 in book</w:t>
            </w:r>
          </w:p>
          <w:p w14:paraId="5EFFDCAE" w14:textId="77777777" w:rsidR="00FA3743" w:rsidRPr="00FA3743" w:rsidRDefault="00FA3743" w:rsidP="00FA3743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8C1F65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Misbound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codices? Or copied from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misbound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codices… sometimes foliated before and sometimes afterwards…</w:t>
            </w:r>
          </w:p>
          <w:p w14:paraId="641486D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MS appearing in two different parts of the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MScollection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(not common)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287C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3700BF35" w14:textId="437F5FB1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202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No. of works  </w:t>
            </w:r>
          </w:p>
          <w:p w14:paraId="54B3AE9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C3DB97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Move to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MS_collections</w:t>
            </w:r>
            <w:proofErr w:type="spellEnd"/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6DBF3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2D16791" w14:textId="38B0BA2B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17D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Konevis</w:t>
            </w:r>
            <w:proofErr w:type="spellEnd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library [Drop-down list]  </w:t>
            </w:r>
          </w:p>
          <w:p w14:paraId="420366C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78B9C3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Move to parent level</w:t>
            </w:r>
          </w:p>
          <w:p w14:paraId="61F3D5D8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Provenance field? Standard place for description</w:t>
            </w:r>
          </w:p>
          <w:p w14:paraId="625FBBB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Other search ability? Free format space. Spellings be meaningful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Separate table? Ownership notes and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waqfeyyas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    </w:t>
            </w:r>
          </w:p>
          <w:p w14:paraId="0DB0A20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Use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people_roles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connection?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Qunawi’s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library is a person</w:t>
            </w:r>
          </w:p>
          <w:p w14:paraId="4C441AB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Archive them as Records…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NB - SQ’s ex libris and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waqfiyya</w:t>
            </w:r>
            <w:proofErr w:type="spellEnd"/>
          </w:p>
          <w:p w14:paraId="6BC1BF36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Fihrist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has URI (i.e. tag) for People, Places, Titles of works, Libraries. We can do something similar.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Limited vocabulary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2C2A2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394261A3" w14:textId="0C51B7D7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DD5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Autograph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   </w:t>
            </w:r>
          </w:p>
          <w:p w14:paraId="3BFE779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2C3F186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Covered under scribe…</w:t>
            </w:r>
          </w:p>
          <w:p w14:paraId="0B96F50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Question </w:t>
            </w:r>
            <w:proofErr w:type="gram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about ?</w:t>
            </w:r>
            <w:proofErr w:type="gram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77AA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53553BFC" w14:textId="31299651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731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Sema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867EF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224CC2EC" w14:textId="5D3812BD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169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Note on copying [Y/N]</w:t>
            </w:r>
          </w:p>
          <w:p w14:paraId="60CDF20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7CB9EB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Any note about how it has been copied… </w:t>
            </w:r>
          </w:p>
          <w:p w14:paraId="39956D1C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Colophon?</w:t>
            </w:r>
          </w:p>
          <w:p w14:paraId="3487AAB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3ACABE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NB: State of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cataloging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comments… signing off records (who signed it off?). Publish status?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3D179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2BDF8139" w14:textId="1DF7EF9E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9C11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Historic </w:t>
            </w: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ms</w:t>
            </w:r>
            <w:proofErr w:type="spellEnd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 [Y/N/?]</w:t>
            </w:r>
          </w:p>
          <w:p w14:paraId="78162B3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583C9C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 = Research?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04003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CAC732B" w14:textId="4394951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439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Lifetime [Y/N]</w:t>
            </w:r>
          </w:p>
          <w:p w14:paraId="52C6060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1E28AD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Bosnevi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IA</w:t>
            </w:r>
          </w:p>
          <w:p w14:paraId="3AF558C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715CDCF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Change name to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lifetime_of_author</w:t>
            </w:r>
            <w:proofErr w:type="spellEnd"/>
          </w:p>
          <w:p w14:paraId="1295821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Useful…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8AA0A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5E26870E" w14:textId="510FFFD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ADEAF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Copied from IA Auto. [Y/N/?]</w:t>
            </w:r>
          </w:p>
          <w:p w14:paraId="57CDC3E7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BE15714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Provenance by </w:t>
            </w:r>
            <w:proofErr w:type="gram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guesswork ?</w:t>
            </w:r>
            <w:proofErr w:type="gramEnd"/>
          </w:p>
          <w:p w14:paraId="5ED64BCB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Provenance by record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1259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2F30B0A" w14:textId="488AD23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1BE6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Place written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FB22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0EAAB74" w14:textId="3F51FC5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593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Date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</w:t>
            </w:r>
          </w:p>
          <w:p w14:paraId="459AAA56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(c) based on other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mss</w:t>
            </w:r>
            <w:proofErr w:type="spellEnd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the collection</w:t>
            </w:r>
          </w:p>
          <w:p w14:paraId="59857BC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Dates and times important for IA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Advice to SQ - write the date and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CF8C" w14:textId="77777777" w:rsidR="00FA3743" w:rsidRPr="00FA3743" w:rsidRDefault="00FA3743" w:rsidP="00FA374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2579F82" w14:textId="75AC0E10" w:rsidTr="00FA3743">
        <w:trPr>
          <w:trHeight w:val="2598"/>
        </w:trPr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6E62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Scribe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484B4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5DA8F2BF" w14:textId="1683E833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2C7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Summary 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FBB33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73249CF9" w14:textId="226D8918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615A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One line summary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110F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4557A6AA" w14:textId="7864DD39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F02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General Comments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7B975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2956E10A" w14:textId="01E2B11F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9ED3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Writing, etc.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1B026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08A85417" w14:textId="6BBFA35B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150D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Condition       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CD13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13E1401D" w14:textId="17CA24DA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AAF5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Detailed </w:t>
            </w:r>
            <w:proofErr w:type="spellStart"/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Sema</w:t>
            </w:r>
            <w:proofErr w:type="spellEnd"/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7598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224CA7CE" w14:textId="7D501D1C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5A79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Collection No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9B3A9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A3743" w:rsidRPr="00FA3743" w14:paraId="118B86CC" w14:textId="28EE10DE" w:rsidTr="00FA3743">
        <w:tc>
          <w:tcPr>
            <w:tcW w:w="3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4720" w14:textId="77777777" w:rsidR="00FA3743" w:rsidRPr="00FA3743" w:rsidRDefault="00FA3743" w:rsidP="00FA374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RECORDID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9F083" w14:textId="77777777" w:rsidR="00FA3743" w:rsidRPr="00FA3743" w:rsidRDefault="00FA3743" w:rsidP="00FA374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B0A5754" w14:textId="77777777" w:rsidR="00462EE0" w:rsidRDefault="00462EE0"/>
    <w:p w14:paraId="316879F5" w14:textId="77777777" w:rsidR="0057184D" w:rsidRDefault="0057184D"/>
    <w:tbl>
      <w:tblPr>
        <w:tblW w:w="9020" w:type="dxa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57184D" w:rsidRPr="00FA3743" w14:paraId="195A0706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DD6" w14:textId="48BC1859" w:rsidR="0057184D" w:rsidRPr="00FA3743" w:rsidRDefault="0057184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3F69FB0A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2136" w14:textId="77777777" w:rsidR="0057184D" w:rsidRPr="00BB34DC" w:rsidRDefault="0057184D">
            <w:pPr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GB"/>
                <w14:ligatures w14:val="none"/>
              </w:rPr>
              <w:t>Library</w:t>
            </w:r>
          </w:p>
          <w:p w14:paraId="6B4240C8" w14:textId="77777777" w:rsidR="00BB34DC" w:rsidRPr="00BB34DC" w:rsidRDefault="00BB34DC">
            <w:pPr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GB"/>
                <w14:ligatures w14:val="none"/>
              </w:rPr>
            </w:pPr>
          </w:p>
          <w:p w14:paraId="366EB4AE" w14:textId="50163ACC" w:rsidR="00BB34DC" w:rsidRPr="00FA3743" w:rsidRDefault="00BB34DC">
            <w:pPr>
              <w:rPr>
                <w:rFonts w:ascii="Times New Roman" w:eastAsia="Times New Roman" w:hAnsi="Times New Roman" w:cs="Times New Roman"/>
                <w:strike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GB"/>
                <w14:ligatures w14:val="none"/>
              </w:rPr>
              <w:t>Library Code  </w:t>
            </w:r>
          </w:p>
          <w:p w14:paraId="3CAFCD76" w14:textId="1C809A1A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03360E1A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79EF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Physical Library   </w:t>
            </w:r>
          </w:p>
          <w:p w14:paraId="5362752C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   </w:t>
            </w:r>
          </w:p>
        </w:tc>
      </w:tr>
      <w:tr w:rsidR="0057184D" w:rsidRPr="00FA3743" w14:paraId="13079567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AB40" w14:textId="6F6E2364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City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   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</w:p>
          <w:p w14:paraId="46018BBF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2E2D4B9" w14:textId="4A0A3648" w:rsidR="0057184D" w:rsidRPr="00FA3743" w:rsidRDefault="0057184D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27BE0505" w14:textId="77777777" w:rsidTr="00BB34DC">
        <w:trPr>
          <w:trHeight w:val="815"/>
        </w:trPr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3BE1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Inspect. Date </w:t>
            </w:r>
          </w:p>
          <w:p w14:paraId="5534E7B3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Inspected [Y/N]</w:t>
            </w:r>
          </w:p>
          <w:p w14:paraId="69A9AA5F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Inspected by</w:t>
            </w:r>
          </w:p>
          <w:p w14:paraId="0BADDB2D" w14:textId="0D024CF9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62250F9A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2F68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Type of record</w:t>
            </w:r>
          </w:p>
          <w:p w14:paraId="55B6D563" w14:textId="2C4FA4F4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08C76F97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48294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Copy made [Y/N/YP/YM]   </w:t>
            </w:r>
          </w:p>
          <w:p w14:paraId="6DA2365D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25A39D37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JC: New table with files: 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Files/Digital Surrogates</w:t>
            </w:r>
          </w:p>
          <w:p w14:paraId="04533FE9" w14:textId="77777777" w:rsidR="0057184D" w:rsidRPr="00FA3743" w:rsidRDefault="0057184D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299106CD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B232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Amount          </w:t>
            </w:r>
          </w:p>
        </w:tc>
      </w:tr>
      <w:tr w:rsidR="0057184D" w:rsidRPr="00FA3743" w14:paraId="1C8355AA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A9C2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Pages Copied </w:t>
            </w:r>
          </w:p>
        </w:tc>
      </w:tr>
      <w:tr w:rsidR="0057184D" w:rsidRPr="00FA3743" w14:paraId="31A134F5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938D" w14:textId="48B472F3" w:rsidR="0057184D" w:rsidRPr="00FA3743" w:rsidRDefault="0057184D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Ms Title</w:t>
            </w:r>
          </w:p>
        </w:tc>
      </w:tr>
      <w:tr w:rsidR="0057184D" w:rsidRPr="00FA3743" w14:paraId="1B4B5942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5F57" w14:textId="25B5FFCA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Written by IA [Y/N]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</w:p>
        </w:tc>
      </w:tr>
      <w:tr w:rsidR="0057184D" w:rsidRPr="00FA3743" w14:paraId="474F59A0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0BD9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SQ [Y/N]</w:t>
            </w:r>
          </w:p>
        </w:tc>
      </w:tr>
      <w:tr w:rsidR="0057184D" w:rsidRPr="00FA3743" w14:paraId="67C6BED3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2824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Other [Y/N]</w:t>
            </w:r>
          </w:p>
        </w:tc>
      </w:tr>
      <w:tr w:rsidR="0057184D" w:rsidRPr="00FA3743" w14:paraId="0C628E33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8502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Author Keyword        </w:t>
            </w:r>
          </w:p>
        </w:tc>
      </w:tr>
      <w:tr w:rsidR="0057184D" w:rsidRPr="00FA3743" w14:paraId="62AA65B3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E04B" w14:textId="0BBE0B0F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Author ref; [many]</w:t>
            </w: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br/>
            </w:r>
          </w:p>
        </w:tc>
      </w:tr>
      <w:tr w:rsidR="0057184D" w:rsidRPr="00FA3743" w14:paraId="3F66340D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0FFD" w14:textId="64FC4A74" w:rsidR="0057184D" w:rsidRPr="00FA3743" w:rsidRDefault="0057184D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RG [many]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 </w:t>
            </w:r>
          </w:p>
        </w:tc>
      </w:tr>
      <w:tr w:rsidR="0057184D" w:rsidRPr="00FA3743" w14:paraId="67503C1F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7BA14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Attributed in text   </w:t>
            </w:r>
          </w:p>
          <w:p w14:paraId="2ADA6590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Second ref:   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</w:t>
            </w:r>
          </w:p>
          <w:p w14:paraId="4C2FF82A" w14:textId="3DC13C6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  </w:t>
            </w:r>
          </w:p>
        </w:tc>
      </w:tr>
      <w:tr w:rsidR="0057184D" w:rsidRPr="00FA3743" w14:paraId="2A0399ED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5B70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7184D" w:rsidRPr="00FA3743" w14:paraId="224F7B5E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E273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Page no.     </w:t>
            </w:r>
          </w:p>
          <w:p w14:paraId="72E04F4F" w14:textId="2A61D933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5416FF53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8DC1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Page end        </w:t>
            </w:r>
          </w:p>
        </w:tc>
      </w:tr>
      <w:tr w:rsidR="0057184D" w:rsidRPr="00FA3743" w14:paraId="41BB5B4C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07AB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Order in book</w:t>
            </w:r>
          </w:p>
          <w:p w14:paraId="6152D4D2" w14:textId="06D64941" w:rsidR="0057184D" w:rsidRPr="00FA3743" w:rsidRDefault="0057184D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5FE6F319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58BC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No. of works  </w:t>
            </w:r>
          </w:p>
          <w:p w14:paraId="66E4503C" w14:textId="5CC79DA0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03074BE1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F61A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Konevis</w:t>
            </w:r>
            <w:proofErr w:type="spellEnd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library [Drop-down list]  </w:t>
            </w:r>
          </w:p>
          <w:p w14:paraId="65E45114" w14:textId="70F6E2A8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0920CC3C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A186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Autograph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   </w:t>
            </w:r>
          </w:p>
          <w:p w14:paraId="612CA773" w14:textId="4A623793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3F448BFB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CB06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Sema</w:t>
            </w:r>
            <w:proofErr w:type="spellEnd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  </w:t>
            </w:r>
          </w:p>
        </w:tc>
      </w:tr>
      <w:tr w:rsidR="0057184D" w:rsidRPr="00FA3743" w14:paraId="3A254FB7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FE1D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Note on copying [Y/N]</w:t>
            </w:r>
          </w:p>
          <w:p w14:paraId="159CC459" w14:textId="15E31394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4E231EE2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00F6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Historic </w:t>
            </w: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ms</w:t>
            </w:r>
            <w:proofErr w:type="spellEnd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 [Y/N/?]</w:t>
            </w:r>
          </w:p>
          <w:p w14:paraId="17E1C346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B0D091B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 = Research?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</w:p>
        </w:tc>
      </w:tr>
      <w:tr w:rsidR="0057184D" w:rsidRPr="00FA3743" w14:paraId="7D5EDA18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A848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Lifetime [Y/N]</w:t>
            </w:r>
          </w:p>
          <w:p w14:paraId="1498A661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46D3A35" w14:textId="4372D92D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2D7A7BD6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B890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Copied from IA Auto. [Y/N/?]</w:t>
            </w:r>
          </w:p>
          <w:p w14:paraId="6826A450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Provenance by record</w:t>
            </w:r>
          </w:p>
        </w:tc>
      </w:tr>
      <w:tr w:rsidR="0057184D" w:rsidRPr="00FA3743" w14:paraId="0B61828A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945D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Place written </w:t>
            </w:r>
          </w:p>
        </w:tc>
      </w:tr>
      <w:tr w:rsidR="0057184D" w:rsidRPr="00FA3743" w14:paraId="59F7CBB6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97F0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Date</w:t>
            </w:r>
            <w:r w:rsidRPr="00FA374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 </w:t>
            </w:r>
          </w:p>
          <w:p w14:paraId="54A6A7AE" w14:textId="61019076" w:rsidR="00BB34DC" w:rsidRPr="00FA3743" w:rsidRDefault="00BB34DC" w:rsidP="00BB34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187BA1B8" w14:textId="5C1DAF00" w:rsidR="0057184D" w:rsidRPr="00FA3743" w:rsidRDefault="005718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7184D" w:rsidRPr="00FA3743" w14:paraId="778CC602" w14:textId="77777777" w:rsidTr="00BB34DC">
        <w:trPr>
          <w:trHeight w:val="301"/>
        </w:trPr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E3FB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Scribe </w:t>
            </w:r>
          </w:p>
        </w:tc>
      </w:tr>
      <w:tr w:rsidR="0057184D" w:rsidRPr="00FA3743" w14:paraId="6CCEFBF8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32E9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Summary       </w:t>
            </w:r>
          </w:p>
        </w:tc>
      </w:tr>
      <w:tr w:rsidR="0057184D" w:rsidRPr="00FA3743" w14:paraId="6E68AC7F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4583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One line summary     </w:t>
            </w:r>
          </w:p>
        </w:tc>
      </w:tr>
      <w:tr w:rsidR="0057184D" w:rsidRPr="00FA3743" w14:paraId="7F630E97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7248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General Comments   </w:t>
            </w:r>
          </w:p>
        </w:tc>
      </w:tr>
      <w:tr w:rsidR="0057184D" w:rsidRPr="00FA3743" w14:paraId="5A641C5D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C047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Writing, etc.   </w:t>
            </w:r>
          </w:p>
        </w:tc>
      </w:tr>
      <w:tr w:rsidR="0057184D" w:rsidRPr="00FA3743" w14:paraId="33C7E39E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FAF2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Condition       </w:t>
            </w:r>
          </w:p>
        </w:tc>
      </w:tr>
      <w:tr w:rsidR="0057184D" w:rsidRPr="00FA3743" w14:paraId="7741461E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3E5BD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Detailed </w:t>
            </w:r>
            <w:proofErr w:type="spellStart"/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Sema</w:t>
            </w:r>
            <w:proofErr w:type="spellEnd"/>
          </w:p>
        </w:tc>
      </w:tr>
      <w:tr w:rsidR="0057184D" w:rsidRPr="00FA3743" w14:paraId="16DD68A4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BF186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Collection No</w:t>
            </w:r>
          </w:p>
        </w:tc>
      </w:tr>
      <w:tr w:rsidR="0057184D" w:rsidRPr="00FA3743" w14:paraId="01D67CDB" w14:textId="77777777" w:rsidTr="00BB34DC">
        <w:tc>
          <w:tcPr>
            <w:tcW w:w="9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0F94" w14:textId="77777777" w:rsidR="0057184D" w:rsidRPr="00FA3743" w:rsidRDefault="0057184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A37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RECORDID</w:t>
            </w:r>
          </w:p>
        </w:tc>
      </w:tr>
    </w:tbl>
    <w:p w14:paraId="078F07D0" w14:textId="77777777" w:rsidR="0057184D" w:rsidRDefault="0057184D"/>
    <w:sectPr w:rsidR="0057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43"/>
    <w:rsid w:val="00001DD2"/>
    <w:rsid w:val="00056111"/>
    <w:rsid w:val="00057052"/>
    <w:rsid w:val="000661C7"/>
    <w:rsid w:val="00080F9B"/>
    <w:rsid w:val="000F2CDA"/>
    <w:rsid w:val="0011191E"/>
    <w:rsid w:val="001316CD"/>
    <w:rsid w:val="0014570D"/>
    <w:rsid w:val="00147FBF"/>
    <w:rsid w:val="001D51E7"/>
    <w:rsid w:val="002550A8"/>
    <w:rsid w:val="0025735D"/>
    <w:rsid w:val="00262D69"/>
    <w:rsid w:val="00286537"/>
    <w:rsid w:val="002C67E5"/>
    <w:rsid w:val="002F4EF3"/>
    <w:rsid w:val="00316D5C"/>
    <w:rsid w:val="0032036F"/>
    <w:rsid w:val="003740A9"/>
    <w:rsid w:val="00380652"/>
    <w:rsid w:val="003A5CEC"/>
    <w:rsid w:val="003B0F14"/>
    <w:rsid w:val="003B4137"/>
    <w:rsid w:val="00414502"/>
    <w:rsid w:val="004332F4"/>
    <w:rsid w:val="00462EE0"/>
    <w:rsid w:val="00471239"/>
    <w:rsid w:val="004938CF"/>
    <w:rsid w:val="004B2713"/>
    <w:rsid w:val="004B50C3"/>
    <w:rsid w:val="004E31E0"/>
    <w:rsid w:val="005077F9"/>
    <w:rsid w:val="00515254"/>
    <w:rsid w:val="00545694"/>
    <w:rsid w:val="005511BB"/>
    <w:rsid w:val="00552E0F"/>
    <w:rsid w:val="00570439"/>
    <w:rsid w:val="0057184D"/>
    <w:rsid w:val="005E3FA8"/>
    <w:rsid w:val="005E7C89"/>
    <w:rsid w:val="006545C0"/>
    <w:rsid w:val="006674DF"/>
    <w:rsid w:val="00695F41"/>
    <w:rsid w:val="00707778"/>
    <w:rsid w:val="00755EF6"/>
    <w:rsid w:val="00783DDC"/>
    <w:rsid w:val="00784F82"/>
    <w:rsid w:val="00791D41"/>
    <w:rsid w:val="007C4AB4"/>
    <w:rsid w:val="007D7F12"/>
    <w:rsid w:val="00825DD7"/>
    <w:rsid w:val="00834883"/>
    <w:rsid w:val="00852A89"/>
    <w:rsid w:val="00860D63"/>
    <w:rsid w:val="00873659"/>
    <w:rsid w:val="00873A19"/>
    <w:rsid w:val="00874B0B"/>
    <w:rsid w:val="00874C7A"/>
    <w:rsid w:val="008842A1"/>
    <w:rsid w:val="008C2C71"/>
    <w:rsid w:val="00917CBE"/>
    <w:rsid w:val="00961807"/>
    <w:rsid w:val="00972555"/>
    <w:rsid w:val="009A230C"/>
    <w:rsid w:val="009B01AB"/>
    <w:rsid w:val="00A4508D"/>
    <w:rsid w:val="00A80129"/>
    <w:rsid w:val="00A84540"/>
    <w:rsid w:val="00A9444D"/>
    <w:rsid w:val="00AD1A45"/>
    <w:rsid w:val="00AD609B"/>
    <w:rsid w:val="00AF37AB"/>
    <w:rsid w:val="00B049FB"/>
    <w:rsid w:val="00B108B4"/>
    <w:rsid w:val="00B4337A"/>
    <w:rsid w:val="00BB34DC"/>
    <w:rsid w:val="00C80E87"/>
    <w:rsid w:val="00CA29E5"/>
    <w:rsid w:val="00CA6275"/>
    <w:rsid w:val="00CB1FE1"/>
    <w:rsid w:val="00CF5DAC"/>
    <w:rsid w:val="00D14B04"/>
    <w:rsid w:val="00D21025"/>
    <w:rsid w:val="00D24C13"/>
    <w:rsid w:val="00D5681F"/>
    <w:rsid w:val="00D912D1"/>
    <w:rsid w:val="00D97B98"/>
    <w:rsid w:val="00DB01E7"/>
    <w:rsid w:val="00DC55F6"/>
    <w:rsid w:val="00E979E4"/>
    <w:rsid w:val="00F027CC"/>
    <w:rsid w:val="00F170DB"/>
    <w:rsid w:val="00F20D9F"/>
    <w:rsid w:val="00F368DB"/>
    <w:rsid w:val="00F46133"/>
    <w:rsid w:val="00F61924"/>
    <w:rsid w:val="00F75461"/>
    <w:rsid w:val="00F809E6"/>
    <w:rsid w:val="00FA3743"/>
    <w:rsid w:val="00FA418A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AB0CE"/>
  <w15:chartTrackingRefBased/>
  <w15:docId w15:val="{334EEAF6-F3E4-EE44-BDC3-4FCCC00A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37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7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Porteous</dc:creator>
  <cp:keywords/>
  <dc:description/>
  <cp:lastModifiedBy>Ali Porteous</cp:lastModifiedBy>
  <cp:revision>2</cp:revision>
  <dcterms:created xsi:type="dcterms:W3CDTF">2024-06-30T13:00:00Z</dcterms:created>
  <dcterms:modified xsi:type="dcterms:W3CDTF">2024-07-01T15:04:00Z</dcterms:modified>
</cp:coreProperties>
</file>